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Relationship Type="http://schemas.openxmlformats.org/package/2006/relationships/metadata/core-properties" Target="docProps/core.xml" Id="rId2" /><Relationship Type="http://schemas.microsoft.com/office/2006/relationships/txt" Target="/udata/data.dat" Id="Rfb8c6dbd756e4406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015071712"/>
        <w:placeholder>
          <w:docPart w:val="68CE69125414304CB2EB824DD0D0DC20"/>
        </w:placeholder>
        <w:temporary/>
        <w:showingPlcHdr/>
        <w15:appearance w15:val="hidden"/>
      </w:sdtPr>
      <w:sdtEndPr/>
      <w:sdtContent>
        <w:p w14:paraId="01812F22" w14:textId="77777777" w:rsidR="00CC50DF" w:rsidRDefault="00B33249">
          <w:pPr>
            <w:pStyle w:val="Name"/>
          </w:pPr>
          <w:r>
            <w:t>FIRST NAME</w:t>
          </w:r>
          <w:r>
            <w:br/>
            <w:t>LAST NAME</w:t>
          </w:r>
        </w:p>
      </w:sdtContent>
    </w:sdt>
    <w:p w14:paraId="53F9CCD8" w14:textId="77777777"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w15:val="hidden"/>
        </w:sdtPr>
        <w:sdtEndPr/>
        <w:sdtContent>
          <w:r>
            <w:t>Address | Phone | Email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w15:val="hidden"/>
      </w:sdtPr>
      <w:sdtEndPr/>
      <w:sdtContent>
        <w:p w14:paraId="31345BBA" w14:textId="77777777" w:rsidR="00CC50DF" w:rsidRDefault="00B33249">
          <w:pPr>
            <w:pStyle w:val="Date"/>
          </w:pPr>
          <w:r>
            <w:t>Date</w:t>
          </w:r>
        </w:p>
      </w:sdtContent>
    </w:sdt>
    <w:p w14:paraId="40AFCB08" w14:textId="77777777"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w15:val="hidden"/>
        </w:sdtPr>
        <w:sdtEndPr/>
        <w:sdtContent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sdtContent>
      </w:sdt>
    </w:p>
    <w:p w14:paraId="330CD14B" w14:textId="77777777"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w15:val="hidden"/>
        </w:sdtPr>
        <w:sdtEndPr/>
        <w:sdtContent>
          <w:r>
            <w:t>Dear Recipient:</w:t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w15:val="hidden"/>
      </w:sdtPr>
      <w:sdtEndPr/>
      <w:sdtContent>
        <w:p w14:paraId="0DC5E67E" w14:textId="77777777"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14:paraId="7C2824BF" w14:textId="77777777"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14:paraId="2B169D56" w14:textId="77777777"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w15:val="hidden"/>
      </w:sdtPr>
      <w:sdtEndPr/>
      <w:sdtContent>
        <w:p w14:paraId="1D9EC017" w14:textId="77777777" w:rsidR="00CC50DF" w:rsidRDefault="00B33249">
          <w:pPr>
            <w:pStyle w:val="Signature"/>
          </w:pPr>
          <w:r>
            <w:t>Your Name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0871B" w14:textId="77777777" w:rsidR="00B33249" w:rsidRDefault="00B33249">
      <w:pPr>
        <w:spacing w:after="0" w:line="240" w:lineRule="auto"/>
      </w:pPr>
      <w:r>
        <w:separator/>
      </w:r>
    </w:p>
  </w:endnote>
  <w:endnote w:type="continuationSeparator" w:id="0">
    <w:p w14:paraId="70A58F26" w14:textId="77777777"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92FF4" w14:textId="77777777"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34A25" w14:textId="77777777"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14:paraId="79468A0D" w14:textId="77777777"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D5F0C" w14:textId="77777777" w:rsidR="00CC50DF" w:rsidRDefault="00B332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5B97" w14:textId="77777777" w:rsidR="00CC50DF" w:rsidRDefault="00B332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2A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1</cp:revision>
  <dcterms:created xsi:type="dcterms:W3CDTF">2017-09-26T22:26:00Z</dcterms:created>
  <dcterms:modified xsi:type="dcterms:W3CDTF">2017-09-26T22:27:00Z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